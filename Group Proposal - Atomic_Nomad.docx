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47CC" w14:textId="77777777" w:rsidR="004038BF" w:rsidRDefault="00ED7CF5" w:rsidP="004038BF">
      <w:pPr>
        <w:pStyle w:val="Title"/>
        <w:rPr>
          <w:sz w:val="28"/>
          <w:szCs w:val="28"/>
        </w:rPr>
      </w:pPr>
      <w:r>
        <w:t>[</w:t>
      </w:r>
      <w:r w:rsidR="004038BF">
        <w:t>Atomic Nomad</w:t>
      </w:r>
      <w:r>
        <w:t>]</w:t>
      </w:r>
      <w:r w:rsidR="00E07ABD">
        <w:br/>
      </w:r>
      <w:r w:rsidR="004038BF" w:rsidRPr="004038BF">
        <w:rPr>
          <w:sz w:val="24"/>
          <w:szCs w:val="24"/>
        </w:rPr>
        <w:t>DUNGON CRAWLER MEETS ATOMIC DISASTER</w:t>
      </w:r>
    </w:p>
    <w:p w14:paraId="1C2A88E7" w14:textId="0984C8F0" w:rsidR="00DA24E5" w:rsidRPr="004038BF" w:rsidRDefault="00000000" w:rsidP="004038BF">
      <w:pPr>
        <w:pStyle w:val="Title"/>
        <w:rPr>
          <w:sz w:val="24"/>
          <w:szCs w:val="24"/>
        </w:rPr>
      </w:pPr>
      <w:sdt>
        <w:sdtPr>
          <w:rPr>
            <w:sz w:val="24"/>
            <w:szCs w:val="24"/>
          </w:rPr>
          <w:id w:val="216403978"/>
          <w:placeholder>
            <w:docPart w:val="AFC04C6F41FD4D1A97509EE1676DBBBE"/>
          </w:placeholder>
          <w:date w:fullDate="2023-08-27T00:00:00Z">
            <w:dateFormat w:val="MMMM d, yyyy"/>
            <w:lid w:val="en-US"/>
            <w:storeMappedDataAs w:val="dateTime"/>
            <w:calendar w:val="gregorian"/>
          </w:date>
        </w:sdtPr>
        <w:sdtContent>
          <w:r w:rsidR="004038BF" w:rsidRPr="004038BF">
            <w:rPr>
              <w:sz w:val="24"/>
              <w:szCs w:val="24"/>
            </w:rPr>
            <w:t>August 27, 2023</w:t>
          </w:r>
        </w:sdtContent>
      </w:sdt>
    </w:p>
    <w:p w14:paraId="26D2D7F7" w14:textId="77777777" w:rsidR="00DA24E5" w:rsidRDefault="00E07ABD">
      <w:pPr>
        <w:pStyle w:val="Heading1"/>
      </w:pPr>
      <w:r>
        <w:t>Overview</w:t>
      </w:r>
    </w:p>
    <w:p w14:paraId="01B3F49A" w14:textId="007B1E4C" w:rsidR="00DA24E5" w:rsidRDefault="00E07ABD">
      <w:pPr>
        <w:pStyle w:val="Heading2"/>
      </w:pPr>
      <w:r>
        <w:t>Project Description</w:t>
      </w:r>
    </w:p>
    <w:p w14:paraId="504BD874" w14:textId="24AB7D60" w:rsidR="00DA24E5" w:rsidRDefault="002226A5">
      <w:r>
        <w:t>Mystery, Action, Adventure.</w:t>
      </w:r>
    </w:p>
    <w:p w14:paraId="22403013" w14:textId="51C74F50" w:rsidR="002226A5" w:rsidRDefault="002226A5">
      <w:r>
        <w:t xml:space="preserve">Nuclear war has disrupted our way of life as we know it. To escape the blasts and nuclear radiation, </w:t>
      </w:r>
      <w:r w:rsidR="00A071E9">
        <w:t>those who survived migrated to the outskirts of mass civilizations and took refuge in caves.</w:t>
      </w:r>
      <w:r>
        <w:t xml:space="preserve"> You wake up to find yourself</w:t>
      </w:r>
      <w:r w:rsidR="00A071E9">
        <w:t xml:space="preserve"> alone, in a seemingly empty cave. It is apparent that you are suffering from some sort of amnesia due to your lack of memory regarding recent events. </w:t>
      </w:r>
    </w:p>
    <w:p w14:paraId="0C97A727" w14:textId="77777777" w:rsidR="002226A5" w:rsidRDefault="002226A5"/>
    <w:p w14:paraId="270EA504" w14:textId="0EB514C1" w:rsidR="002226A5" w:rsidRDefault="002226A5">
      <w:r>
        <w:t xml:space="preserve">It is your job to explore, </w:t>
      </w:r>
      <w:r w:rsidR="00E70623">
        <w:t>discover</w:t>
      </w:r>
      <w:r>
        <w:t xml:space="preserve"> what is going on, </w:t>
      </w:r>
      <w:r w:rsidR="00E70623">
        <w:t xml:space="preserve">learn </w:t>
      </w:r>
      <w:r>
        <w:t xml:space="preserve">who you are </w:t>
      </w:r>
      <w:r w:rsidR="00A071E9">
        <w:t>and determine</w:t>
      </w:r>
      <w:r w:rsidR="00E70623">
        <w:t>;</w:t>
      </w:r>
      <w:r w:rsidR="00A071E9">
        <w:t xml:space="preserve"> are you alone?</w:t>
      </w:r>
    </w:p>
    <w:p w14:paraId="0FF60397" w14:textId="77777777" w:rsidR="00A071E9" w:rsidRDefault="00A071E9"/>
    <w:p w14:paraId="08BBBBC7" w14:textId="13FC2D63" w:rsidR="00DA24E5" w:rsidRDefault="00E07ABD">
      <w:pPr>
        <w:pStyle w:val="Heading2"/>
      </w:pPr>
      <w:r>
        <w:t xml:space="preserve">Project </w:t>
      </w:r>
      <w:r w:rsidR="00624286">
        <w:t>Members</w:t>
      </w:r>
    </w:p>
    <w:p w14:paraId="7AA4980C" w14:textId="6B44BF3E" w:rsidR="00A849B7" w:rsidRDefault="00A849B7">
      <w:r>
        <w:t>David Jones, Daniel Parks, Drew Tadlock</w:t>
      </w:r>
    </w:p>
    <w:p w14:paraId="447316A5" w14:textId="379A401A" w:rsidR="00DA24E5" w:rsidRDefault="00624286">
      <w:pPr>
        <w:pStyle w:val="Heading2"/>
      </w:pPr>
      <w:r>
        <w:t>Project Format</w:t>
      </w:r>
    </w:p>
    <w:p w14:paraId="178EF016" w14:textId="53CAF873" w:rsidR="00DA24E5" w:rsidRDefault="00A849B7">
      <w:pPr>
        <w:pStyle w:val="NoSpacing"/>
      </w:pPr>
      <w:r>
        <w:t xml:space="preserve">The final project will utilize the console application with some potential data driven queries </w:t>
      </w:r>
      <w:proofErr w:type="gramStart"/>
      <w:r>
        <w:t>inputted</w:t>
      </w:r>
      <w:proofErr w:type="gramEnd"/>
      <w:r>
        <w:t xml:space="preserve"> through windows form.</w:t>
      </w:r>
      <w:r w:rsidR="00B702F3">
        <w:t xml:space="preserve"> We will use either txt or </w:t>
      </w:r>
      <w:proofErr w:type="spellStart"/>
      <w:r w:rsidR="00B702F3">
        <w:t>json</w:t>
      </w:r>
      <w:proofErr w:type="spellEnd"/>
      <w:r w:rsidR="00B702F3">
        <w:t xml:space="preserve"> files for data storage.</w:t>
      </w:r>
    </w:p>
    <w:p w14:paraId="728147B5" w14:textId="77777777" w:rsidR="00DA24E5" w:rsidRDefault="00E07ABD">
      <w:pPr>
        <w:pStyle w:val="Heading2"/>
      </w:pPr>
      <w:r>
        <w:t>Deliverables</w:t>
      </w:r>
    </w:p>
    <w:p w14:paraId="12CBEB50" w14:textId="57E0C4A6" w:rsidR="00DA24E5" w:rsidRDefault="00A849B7">
      <w:r>
        <w:t>I would imagine we would have to turn in a user manual of how to operate the game, as well as a flow chart that outlines things that happen within the game and who was responsible for creating the code associated with it.</w:t>
      </w:r>
    </w:p>
    <w:p w14:paraId="340F16CF" w14:textId="3089F3F0" w:rsidR="00DA24E5" w:rsidRDefault="00624286">
      <w:pPr>
        <w:pStyle w:val="Heading2"/>
      </w:pPr>
      <w:r>
        <w:t>Database</w:t>
      </w:r>
    </w:p>
    <w:p w14:paraId="59121F27" w14:textId="2AF0D6D6" w:rsidR="00DA24E5" w:rsidRDefault="00A849B7">
      <w:r>
        <w:t>There will be a database that incorporates player’s actions, skills, items and associated customizable options.</w:t>
      </w:r>
    </w:p>
    <w:p w14:paraId="274209B0" w14:textId="2665C80F" w:rsidR="00DA24E5" w:rsidRDefault="00B42B09">
      <w:pPr>
        <w:pStyle w:val="Heading2"/>
      </w:pPr>
      <w:r>
        <w:t>Learning</w:t>
      </w:r>
    </w:p>
    <w:p w14:paraId="1CB906DD" w14:textId="2B74EBBA" w:rsidR="00DA24E5" w:rsidRDefault="00A849B7" w:rsidP="00ED7CF5">
      <w:r>
        <w:t>A better understanding of the utilization of databases within C#. Becoming more proficient with creating and utilizing Classes/OOP.</w:t>
      </w:r>
    </w:p>
    <w:sectPr w:rsidR="00DA24E5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C2386" w14:textId="77777777" w:rsidR="00986AA8" w:rsidRDefault="00986AA8">
      <w:pPr>
        <w:spacing w:after="0" w:line="240" w:lineRule="auto"/>
      </w:pPr>
      <w:r>
        <w:separator/>
      </w:r>
    </w:p>
  </w:endnote>
  <w:endnote w:type="continuationSeparator" w:id="0">
    <w:p w14:paraId="730DA052" w14:textId="77777777" w:rsidR="00986AA8" w:rsidRDefault="0098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C63DA" w14:textId="77777777" w:rsidR="00986AA8" w:rsidRDefault="00986AA8">
      <w:pPr>
        <w:spacing w:after="0" w:line="240" w:lineRule="auto"/>
      </w:pPr>
      <w:r>
        <w:separator/>
      </w:r>
    </w:p>
  </w:footnote>
  <w:footnote w:type="continuationSeparator" w:id="0">
    <w:p w14:paraId="1355A403" w14:textId="77777777" w:rsidR="00986AA8" w:rsidRDefault="0098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5414" w14:textId="2823C7AB" w:rsidR="00DA24E5" w:rsidRDefault="00DA24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53068">
    <w:abstractNumId w:val="0"/>
  </w:num>
  <w:num w:numId="2" w16cid:durableId="1176730708">
    <w:abstractNumId w:val="2"/>
  </w:num>
  <w:num w:numId="3" w16cid:durableId="1105420988">
    <w:abstractNumId w:val="2"/>
    <w:lvlOverride w:ilvl="0">
      <w:startOverride w:val="1"/>
    </w:lvlOverride>
  </w:num>
  <w:num w:numId="4" w16cid:durableId="186873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F5"/>
    <w:rsid w:val="002226A5"/>
    <w:rsid w:val="004038BF"/>
    <w:rsid w:val="005D6D40"/>
    <w:rsid w:val="00624286"/>
    <w:rsid w:val="00986AA8"/>
    <w:rsid w:val="00A071E9"/>
    <w:rsid w:val="00A849B7"/>
    <w:rsid w:val="00B42B09"/>
    <w:rsid w:val="00B702F3"/>
    <w:rsid w:val="00C56768"/>
    <w:rsid w:val="00DA24E5"/>
    <w:rsid w:val="00E07ABD"/>
    <w:rsid w:val="00E70623"/>
    <w:rsid w:val="00ED49F8"/>
    <w:rsid w:val="00ED7CF5"/>
    <w:rsid w:val="00F0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B4C7"/>
  <w15:chartTrackingRefBased/>
  <w15:docId w15:val="{C15B580E-EDC3-4B75-9309-CFB5009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0519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3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1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FC04C6F41FD4D1A97509EE1676DB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3EE34-78DD-4650-9D2B-78FCA9FF578E}"/>
      </w:docPartPr>
      <w:docPartBody>
        <w:p w:rsidR="003D47C6" w:rsidRDefault="0008026B">
          <w:pPr>
            <w:pStyle w:val="AFC04C6F41FD4D1A97509EE1676DBBBE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26B"/>
    <w:rsid w:val="0008026B"/>
    <w:rsid w:val="003D47C6"/>
    <w:rsid w:val="00957543"/>
    <w:rsid w:val="00AC3573"/>
    <w:rsid w:val="00CB750A"/>
    <w:rsid w:val="00E9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C04C6F41FD4D1A97509EE1676DBBBE">
    <w:name w:val="AFC04C6F41FD4D1A97509EE1676DBB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90DE0A-5F87-4F75-8B5C-9E1D6A2E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34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Thor Buckwell</dc:creator>
  <cp:keywords/>
  <cp:lastModifiedBy>Daniel Parks</cp:lastModifiedBy>
  <cp:revision>8</cp:revision>
  <dcterms:created xsi:type="dcterms:W3CDTF">2018-05-26T22:54:00Z</dcterms:created>
  <dcterms:modified xsi:type="dcterms:W3CDTF">2023-08-25T18:36:00Z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